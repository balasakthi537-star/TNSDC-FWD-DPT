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10" w:type="pct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421"/>
        <w:gridCol w:w="504"/>
        <w:gridCol w:w="6618"/>
      </w:tblGrid>
      <w:tr w:rsidR="006D409C" w:rsidTr="00EF64B9">
        <w:trPr>
          <w:trHeight w:val="72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6D409C" w:rsidRDefault="006D409C" w:rsidP="006D409C">
            <w:pPr>
              <w:tabs>
                <w:tab w:val="left" w:pos="990"/>
              </w:tabs>
              <w:jc w:val="center"/>
            </w:pPr>
            <w:bookmarkStart w:id="0" w:name="_GoBack"/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-3009900</wp:posOffset>
                      </wp:positionV>
                      <wp:extent cx="2261870" cy="2261870"/>
                      <wp:effectExtent l="38100" t="38100" r="62230" b="62230"/>
                      <wp:wrapSquare wrapText="bothSides"/>
                      <wp:docPr id="53" name="Diamond 53" descr="Headshot of woman" title="Headshot of wo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61870" cy="2261870"/>
                              </a:xfrm>
                              <a:prstGeom prst="diamond">
                                <a:avLst/>
                              </a:prstGeom>
                              <a:blipFill dpi="0"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 cmpd="sng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6AD129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53" o:spid="_x0000_s1026" type="#_x0000_t4" alt="Title: Headshot of woman - Description: Headshot of woman" style="position:absolute;margin-left:-4.6pt;margin-top:-237pt;width:178.1pt;height:178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" strokecolor="#99cb38 [3204]" strokeweight="5pt">
                      <v:fill r:id="rId11" o:title="Headshot of woman" recolor="t" rotate="t" type="frame"/>
                      <w10:wrap type="square"/>
                    </v:shape>
                  </w:pict>
                </mc:Fallback>
              </mc:AlternateContent>
            </w:r>
            <w:bookmarkEnd w:id="0"/>
          </w:p>
        </w:tc>
        <w:tc>
          <w:tcPr>
            <w:tcW w:w="504" w:type="dxa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sdt>
            <w:sdtPr>
              <w:id w:val="1049110328"/>
              <w:placeholder>
                <w:docPart w:val="CCB17E04E60842A086F8957AC0ACCF78"/>
              </w:placeholder>
              <w:temporary/>
              <w:showingPlcHdr/>
              <w15:appearance w15:val="hidden"/>
            </w:sdtPr>
            <w:sdtEndPr/>
            <w:sdtContent>
              <w:p w:rsidR="006D409C" w:rsidRDefault="006D409C" w:rsidP="00776643">
                <w:pPr>
                  <w:pStyle w:val="Heading1"/>
                </w:pPr>
                <w:r w:rsidRPr="00036450">
                  <w:t>EDUCATION</w:t>
                </w:r>
              </w:p>
            </w:sdtContent>
          </w:sdt>
        </w:tc>
      </w:tr>
      <w:tr w:rsidR="006D409C" w:rsidTr="00EF64B9">
        <w:trPr>
          <w:trHeight w:val="2520"/>
        </w:trPr>
        <w:tc>
          <w:tcPr>
            <w:tcW w:w="4421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6D409C" w:rsidRDefault="006D409C" w:rsidP="00776643">
            <w:pPr>
              <w:tabs>
                <w:tab w:val="left" w:pos="990"/>
              </w:tabs>
            </w:pPr>
            <w:r>
              <w:rPr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14FC8A9E">
                      <wp:extent cx="227812" cy="311173"/>
                      <wp:effectExtent l="0" t="3810" r="0" b="0"/>
                      <wp:docPr id="3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D409C" w:rsidRPr="00AF4EA4" w:rsidRDefault="006D409C" w:rsidP="006D409C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4FC8A9E" id="Right Triangle 3" o:spid="_x0000_s1026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H5OiwQAANU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6D409C" w:rsidRPr="00AF4EA4" w:rsidRDefault="006D409C" w:rsidP="006D409C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:rsidR="006D409C" w:rsidRPr="0014009D" w:rsidRDefault="006D409C" w:rsidP="00776643">
            <w:pPr>
              <w:rPr>
                <w:sz w:val="24"/>
              </w:rPr>
            </w:pPr>
          </w:p>
          <w:p w:rsidR="006D409C" w:rsidRPr="00BD750E" w:rsidRDefault="0014009D" w:rsidP="00776643">
            <w:pPr>
              <w:rPr>
                <w:b/>
                <w:sz w:val="26"/>
              </w:rPr>
            </w:pPr>
            <w:r w:rsidRPr="00BD750E">
              <w:rPr>
                <w:b/>
                <w:sz w:val="26"/>
              </w:rPr>
              <w:t xml:space="preserve">SRI </w:t>
            </w:r>
            <w:r w:rsidR="00A11139" w:rsidRPr="00BD750E">
              <w:rPr>
                <w:b/>
                <w:sz w:val="26"/>
              </w:rPr>
              <w:t>NETHA</w:t>
            </w:r>
            <w:r w:rsidRPr="00BD750E">
              <w:rPr>
                <w:b/>
                <w:sz w:val="26"/>
              </w:rPr>
              <w:t xml:space="preserve">JI NURSERY &amp; PRIMARY SCHOOL </w:t>
            </w:r>
          </w:p>
          <w:p w:rsidR="0014009D" w:rsidRPr="00BD750E" w:rsidRDefault="0014009D" w:rsidP="0014009D">
            <w:pPr>
              <w:pStyle w:val="Date"/>
              <w:rPr>
                <w:sz w:val="26"/>
                <w:szCs w:val="24"/>
              </w:rPr>
            </w:pPr>
            <w:r w:rsidRPr="00BD750E">
              <w:rPr>
                <w:sz w:val="26"/>
                <w:szCs w:val="24"/>
              </w:rPr>
              <w:t>2009</w:t>
            </w:r>
            <w:r w:rsidR="006D409C" w:rsidRPr="00BD750E">
              <w:rPr>
                <w:sz w:val="26"/>
                <w:szCs w:val="24"/>
              </w:rPr>
              <w:t xml:space="preserve"> </w:t>
            </w:r>
            <w:r w:rsidRPr="00BD750E">
              <w:rPr>
                <w:sz w:val="26"/>
                <w:szCs w:val="24"/>
              </w:rPr>
              <w:t>–</w:t>
            </w:r>
            <w:r w:rsidR="006D409C" w:rsidRPr="00BD750E">
              <w:rPr>
                <w:sz w:val="26"/>
                <w:szCs w:val="24"/>
              </w:rPr>
              <w:t xml:space="preserve"> </w:t>
            </w:r>
            <w:r w:rsidRPr="00BD750E">
              <w:rPr>
                <w:sz w:val="26"/>
                <w:szCs w:val="24"/>
              </w:rPr>
              <w:t>2011</w:t>
            </w:r>
          </w:p>
          <w:p w:rsidR="006D409C" w:rsidRPr="00BD750E" w:rsidRDefault="0014009D" w:rsidP="0014009D">
            <w:pPr>
              <w:pStyle w:val="Date"/>
              <w:rPr>
                <w:sz w:val="26"/>
                <w:szCs w:val="24"/>
              </w:rPr>
            </w:pPr>
            <w:r w:rsidRPr="00BD750E">
              <w:rPr>
                <w:sz w:val="26"/>
                <w:szCs w:val="24"/>
              </w:rPr>
              <w:t xml:space="preserve">I Completed My Primary Education. </w:t>
            </w:r>
          </w:p>
          <w:p w:rsidR="00A11139" w:rsidRPr="00BD750E" w:rsidRDefault="00A11139" w:rsidP="00776643">
            <w:pPr>
              <w:rPr>
                <w:sz w:val="26"/>
              </w:rPr>
            </w:pPr>
          </w:p>
          <w:p w:rsidR="0014009D" w:rsidRPr="00BD750E" w:rsidRDefault="0014009D" w:rsidP="00A11139">
            <w:pPr>
              <w:rPr>
                <w:b/>
                <w:sz w:val="26"/>
              </w:rPr>
            </w:pPr>
          </w:p>
          <w:p w:rsidR="00A11139" w:rsidRPr="00BD750E" w:rsidRDefault="00A11139" w:rsidP="00A11139">
            <w:pPr>
              <w:rPr>
                <w:b/>
                <w:sz w:val="26"/>
              </w:rPr>
            </w:pPr>
            <w:r w:rsidRPr="00BD750E">
              <w:rPr>
                <w:b/>
                <w:sz w:val="26"/>
              </w:rPr>
              <w:t>UNIVERSAL MATRICULATION HIGHER SECONDARY SCHOOL</w:t>
            </w:r>
          </w:p>
          <w:p w:rsidR="00A11139" w:rsidRPr="00BD750E" w:rsidRDefault="00A11139" w:rsidP="00A11139">
            <w:pPr>
              <w:pStyle w:val="Date"/>
              <w:rPr>
                <w:sz w:val="26"/>
                <w:szCs w:val="24"/>
              </w:rPr>
            </w:pPr>
            <w:r w:rsidRPr="00BD750E">
              <w:rPr>
                <w:sz w:val="26"/>
                <w:szCs w:val="24"/>
              </w:rPr>
              <w:t>2012 - 2022</w:t>
            </w:r>
          </w:p>
          <w:p w:rsidR="00A11139" w:rsidRPr="00BD750E" w:rsidRDefault="00A11139" w:rsidP="00A11139">
            <w:pPr>
              <w:rPr>
                <w:sz w:val="26"/>
              </w:rPr>
            </w:pPr>
            <w:r w:rsidRPr="00BD750E">
              <w:rPr>
                <w:sz w:val="26"/>
              </w:rPr>
              <w:t xml:space="preserve">I Completed My 1 </w:t>
            </w:r>
            <w:proofErr w:type="spellStart"/>
            <w:r w:rsidRPr="00BD750E">
              <w:rPr>
                <w:sz w:val="26"/>
              </w:rPr>
              <w:t>st</w:t>
            </w:r>
            <w:proofErr w:type="spellEnd"/>
            <w:r w:rsidRPr="00BD750E">
              <w:rPr>
                <w:sz w:val="26"/>
              </w:rPr>
              <w:t xml:space="preserve"> grade </w:t>
            </w:r>
            <w:proofErr w:type="spellStart"/>
            <w:r w:rsidRPr="00BD750E">
              <w:rPr>
                <w:sz w:val="26"/>
              </w:rPr>
              <w:t>upto</w:t>
            </w:r>
            <w:proofErr w:type="spellEnd"/>
            <w:r w:rsidRPr="00BD750E">
              <w:rPr>
                <w:sz w:val="26"/>
              </w:rPr>
              <w:t xml:space="preserve"> 12</w:t>
            </w:r>
            <w:r w:rsidRPr="00BD750E">
              <w:rPr>
                <w:sz w:val="26"/>
                <w:vertAlign w:val="superscript"/>
              </w:rPr>
              <w:t>th</w:t>
            </w:r>
            <w:r w:rsidRPr="00BD750E">
              <w:rPr>
                <w:sz w:val="26"/>
              </w:rPr>
              <w:t xml:space="preserve"> grade </w:t>
            </w:r>
          </w:p>
          <w:p w:rsidR="00632D74" w:rsidRPr="00BD750E" w:rsidRDefault="00632D74" w:rsidP="00A11139">
            <w:pPr>
              <w:rPr>
                <w:sz w:val="26"/>
              </w:rPr>
            </w:pPr>
          </w:p>
          <w:p w:rsidR="00A11139" w:rsidRDefault="00A11139" w:rsidP="00776643">
            <w:pPr>
              <w:rPr>
                <w:sz w:val="24"/>
              </w:rPr>
            </w:pPr>
          </w:p>
          <w:p w:rsidR="00BD750E" w:rsidRPr="00BD750E" w:rsidRDefault="00BD750E" w:rsidP="00776643">
            <w:pPr>
              <w:rPr>
                <w:b/>
                <w:sz w:val="26"/>
                <w:szCs w:val="26"/>
              </w:rPr>
            </w:pPr>
            <w:r w:rsidRPr="00BD750E">
              <w:rPr>
                <w:b/>
                <w:sz w:val="26"/>
                <w:szCs w:val="26"/>
              </w:rPr>
              <w:t>LRG GOVNT ARTS &amp; SCIENCE COLLEGE FOR WOMEN</w:t>
            </w:r>
          </w:p>
          <w:p w:rsidR="00BD750E" w:rsidRPr="00BD750E" w:rsidRDefault="00BD750E" w:rsidP="00776643">
            <w:pPr>
              <w:rPr>
                <w:sz w:val="26"/>
                <w:szCs w:val="26"/>
              </w:rPr>
            </w:pPr>
            <w:r w:rsidRPr="00BD750E">
              <w:rPr>
                <w:sz w:val="26"/>
                <w:szCs w:val="26"/>
              </w:rPr>
              <w:t xml:space="preserve">2024 – 2027 </w:t>
            </w:r>
          </w:p>
          <w:p w:rsidR="00BD750E" w:rsidRPr="00BD750E" w:rsidRDefault="00BD750E" w:rsidP="00776643">
            <w:pPr>
              <w:rPr>
                <w:sz w:val="26"/>
                <w:szCs w:val="26"/>
              </w:rPr>
            </w:pPr>
            <w:r w:rsidRPr="00BD750E">
              <w:rPr>
                <w:noProof/>
                <w:sz w:val="26"/>
                <w:szCs w:val="26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161241</wp:posOffset>
                      </wp:positionV>
                      <wp:extent cx="590843" cy="7034"/>
                      <wp:effectExtent l="0" t="0" r="19050" b="3111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843" cy="703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583092" id="Straight Connector 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12.7pt" to="46.1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" strokecolor="black [3213]" strokeweight="1pt">
                      <v:stroke joinstyle="miter"/>
                    </v:line>
                  </w:pict>
                </mc:Fallback>
              </mc:AlternateContent>
            </w:r>
          </w:p>
          <w:p w:rsidR="00BD750E" w:rsidRPr="00BD750E" w:rsidRDefault="00BD750E" w:rsidP="00776643">
            <w:pPr>
              <w:rPr>
                <w:sz w:val="26"/>
                <w:szCs w:val="26"/>
              </w:rPr>
            </w:pPr>
            <w:r w:rsidRPr="00BD750E">
              <w:rPr>
                <w:sz w:val="26"/>
                <w:szCs w:val="26"/>
              </w:rPr>
              <w:t xml:space="preserve">BSC. CS </w:t>
            </w:r>
          </w:p>
          <w:p w:rsidR="00BD750E" w:rsidRPr="0014009D" w:rsidRDefault="00BD750E" w:rsidP="00776643">
            <w:pPr>
              <w:rPr>
                <w:sz w:val="24"/>
              </w:rPr>
            </w:pPr>
          </w:p>
        </w:tc>
      </w:tr>
      <w:tr w:rsidR="00EF64B9" w:rsidRPr="00E45E6C" w:rsidTr="00EF64B9">
        <w:trPr>
          <w:trHeight w:val="60"/>
        </w:trPr>
        <w:tc>
          <w:tcPr>
            <w:tcW w:w="4421" w:type="dxa"/>
            <w:vMerge w:val="restart"/>
            <w:tcMar>
              <w:left w:w="360" w:type="dxa"/>
            </w:tcMar>
            <w:vAlign w:val="bottom"/>
          </w:tcPr>
          <w:p w:rsidR="00EF64B9" w:rsidRPr="00E45E6C" w:rsidRDefault="00E45E6C" w:rsidP="00EF64B9">
            <w:pPr>
              <w:pStyle w:val="Title"/>
              <w:spacing w:after="0"/>
              <w:jc w:val="left"/>
              <w:rPr>
                <w:sz w:val="24"/>
              </w:rPr>
            </w:pPr>
            <w:r w:rsidRPr="00E45E6C">
              <w:rPr>
                <w:sz w:val="24"/>
              </w:rPr>
              <w:t>deva saranya mary i</w:t>
            </w:r>
          </w:p>
          <w:p w:rsidR="00EF64B9" w:rsidRPr="00E45E6C" w:rsidRDefault="00EF64B9" w:rsidP="00EF64B9">
            <w:pPr>
              <w:pStyle w:val="Heading2"/>
              <w:spacing w:before="0"/>
              <w:rPr>
                <w:sz w:val="24"/>
              </w:rPr>
            </w:pPr>
          </w:p>
          <w:p w:rsidR="00EF64B9" w:rsidRPr="00E45E6C" w:rsidRDefault="00EF64B9" w:rsidP="00EF64B9">
            <w:pPr>
              <w:pStyle w:val="Heading2"/>
              <w:spacing w:before="0"/>
              <w:rPr>
                <w:sz w:val="24"/>
              </w:rPr>
            </w:pPr>
          </w:p>
          <w:p w:rsidR="00EF64B9" w:rsidRPr="00E45E6C" w:rsidRDefault="00EF64B9" w:rsidP="00EF64B9">
            <w:pPr>
              <w:pStyle w:val="Heading2"/>
              <w:spacing w:before="0"/>
              <w:rPr>
                <w:sz w:val="24"/>
              </w:rPr>
            </w:pPr>
          </w:p>
          <w:sdt>
            <w:sdtPr>
              <w:rPr>
                <w:sz w:val="24"/>
              </w:rPr>
              <w:id w:val="-1448076370"/>
              <w:placeholder>
                <w:docPart w:val="8CEE62A56A394F3880F05B70D504BB90"/>
              </w:placeholder>
              <w:temporary/>
              <w:showingPlcHdr/>
              <w15:appearance w15:val="hidden"/>
            </w:sdtPr>
            <w:sdtEndPr/>
            <w:sdtContent>
              <w:p w:rsidR="00EF64B9" w:rsidRPr="00E45E6C" w:rsidRDefault="00EF64B9" w:rsidP="00EF64B9">
                <w:pPr>
                  <w:pStyle w:val="Heading2"/>
                  <w:spacing w:before="0"/>
                  <w:rPr>
                    <w:sz w:val="24"/>
                  </w:rPr>
                </w:pPr>
                <w:r w:rsidRPr="00E45E6C">
                  <w:rPr>
                    <w:sz w:val="24"/>
                  </w:rPr>
                  <w:t>Profile</w:t>
                </w:r>
              </w:p>
            </w:sdtContent>
          </w:sdt>
          <w:p w:rsidR="00EF64B9" w:rsidRPr="00E45E6C" w:rsidRDefault="00EF64B9" w:rsidP="00EF64B9">
            <w:pPr>
              <w:rPr>
                <w:sz w:val="24"/>
              </w:rPr>
            </w:pPr>
          </w:p>
          <w:p w:rsidR="00EF64B9" w:rsidRPr="00E45E6C" w:rsidRDefault="007061DC" w:rsidP="00EF64B9">
            <w:pPr>
              <w:rPr>
                <w:sz w:val="24"/>
              </w:rPr>
            </w:pPr>
            <w:r w:rsidRPr="00E45E6C">
              <w:rPr>
                <w:sz w:val="24"/>
              </w:rPr>
              <w:t>Self – motivated team member seeking work as a web developer with next generation Web Development Where can I use my leadership skills and extensive understanding of web design to fulfill client demand and surpass their expectations. Highly skilled in communication, collaboration and Technical Documentation.</w:t>
            </w:r>
          </w:p>
          <w:p w:rsidR="00EF64B9" w:rsidRPr="00E45E6C" w:rsidRDefault="00EF64B9" w:rsidP="00EF64B9">
            <w:pPr>
              <w:rPr>
                <w:sz w:val="24"/>
              </w:rPr>
            </w:pPr>
          </w:p>
          <w:p w:rsidR="00EF64B9" w:rsidRPr="00E45E6C" w:rsidRDefault="00EF64B9" w:rsidP="00EF64B9">
            <w:pPr>
              <w:rPr>
                <w:sz w:val="24"/>
              </w:rPr>
            </w:pPr>
          </w:p>
          <w:p w:rsidR="00EF64B9" w:rsidRPr="00E45E6C" w:rsidRDefault="00EF64B9" w:rsidP="00EF64B9">
            <w:pPr>
              <w:rPr>
                <w:sz w:val="24"/>
              </w:rPr>
            </w:pPr>
          </w:p>
          <w:p w:rsidR="00EF64B9" w:rsidRPr="00E45E6C" w:rsidRDefault="00EF64B9" w:rsidP="00EF64B9">
            <w:pPr>
              <w:rPr>
                <w:sz w:val="24"/>
              </w:rPr>
            </w:pPr>
          </w:p>
          <w:p w:rsidR="00EF64B9" w:rsidRPr="00E45E6C" w:rsidRDefault="00EF64B9" w:rsidP="00EF64B9">
            <w:pPr>
              <w:rPr>
                <w:sz w:val="24"/>
              </w:rPr>
            </w:pPr>
          </w:p>
          <w:sdt>
            <w:sdtPr>
              <w:rPr>
                <w:sz w:val="24"/>
              </w:rPr>
              <w:id w:val="-1954003311"/>
              <w:placeholder>
                <w:docPart w:val="CD5CA83078EB43759632820258CE2AFA"/>
              </w:placeholder>
              <w:temporary/>
              <w:showingPlcHdr/>
              <w15:appearance w15:val="hidden"/>
            </w:sdtPr>
            <w:sdtEndPr/>
            <w:sdtContent>
              <w:p w:rsidR="00EF64B9" w:rsidRPr="00E45E6C" w:rsidRDefault="00EF64B9" w:rsidP="00EF64B9">
                <w:pPr>
                  <w:pStyle w:val="Heading2"/>
                  <w:spacing w:before="0"/>
                  <w:rPr>
                    <w:sz w:val="24"/>
                  </w:rPr>
                </w:pPr>
                <w:r w:rsidRPr="00E45E6C">
                  <w:rPr>
                    <w:rStyle w:val="Heading2Char"/>
                    <w:sz w:val="24"/>
                  </w:rPr>
                  <w:t>CONTACT</w:t>
                </w:r>
              </w:p>
            </w:sdtContent>
          </w:sdt>
          <w:sdt>
            <w:sdtPr>
              <w:rPr>
                <w:sz w:val="24"/>
              </w:rPr>
              <w:id w:val="1111563247"/>
              <w:placeholder>
                <w:docPart w:val="E646D9251C894101AC30FF078E3AFE2C"/>
              </w:placeholder>
              <w:temporary/>
              <w:showingPlcHdr/>
              <w15:appearance w15:val="hidden"/>
            </w:sdtPr>
            <w:sdtEndPr/>
            <w:sdtContent>
              <w:p w:rsidR="00EF64B9" w:rsidRPr="00E45E6C" w:rsidRDefault="00EF64B9" w:rsidP="00EF64B9">
                <w:pPr>
                  <w:pStyle w:val="ContactDetails"/>
                  <w:rPr>
                    <w:sz w:val="24"/>
                  </w:rPr>
                </w:pPr>
                <w:r w:rsidRPr="00E45E6C">
                  <w:rPr>
                    <w:sz w:val="24"/>
                  </w:rPr>
                  <w:t>PHONE:</w:t>
                </w:r>
              </w:p>
            </w:sdtContent>
          </w:sdt>
          <w:p w:rsidR="00EF64B9" w:rsidRPr="00E45E6C" w:rsidRDefault="00EF64B9" w:rsidP="00EF64B9">
            <w:pPr>
              <w:pStyle w:val="ContactDetails"/>
              <w:rPr>
                <w:sz w:val="24"/>
              </w:rPr>
            </w:pPr>
            <w:r w:rsidRPr="00E45E6C">
              <w:rPr>
                <w:sz w:val="24"/>
              </w:rPr>
              <w:t>8072511358</w:t>
            </w:r>
          </w:p>
          <w:p w:rsidR="00EF64B9" w:rsidRPr="00E45E6C" w:rsidRDefault="00EF64B9" w:rsidP="00EF64B9">
            <w:pPr>
              <w:pStyle w:val="ContactDetails"/>
              <w:rPr>
                <w:sz w:val="24"/>
              </w:rPr>
            </w:pPr>
          </w:p>
          <w:sdt>
            <w:sdtPr>
              <w:rPr>
                <w:sz w:val="24"/>
              </w:rPr>
              <w:id w:val="-240260293"/>
              <w:placeholder>
                <w:docPart w:val="6E50843609A14276ADA6AD97F30ECFED"/>
              </w:placeholder>
              <w:temporary/>
              <w:showingPlcHdr/>
              <w15:appearance w15:val="hidden"/>
            </w:sdtPr>
            <w:sdtEndPr/>
            <w:sdtContent>
              <w:p w:rsidR="00EF64B9" w:rsidRPr="00E45E6C" w:rsidRDefault="00EF64B9" w:rsidP="00EF64B9">
                <w:pPr>
                  <w:pStyle w:val="ContactDetails"/>
                  <w:rPr>
                    <w:sz w:val="24"/>
                  </w:rPr>
                </w:pPr>
                <w:r w:rsidRPr="00E45E6C">
                  <w:rPr>
                    <w:sz w:val="24"/>
                  </w:rPr>
                  <w:t>EMAIL:</w:t>
                </w:r>
              </w:p>
            </w:sdtContent>
          </w:sdt>
          <w:p w:rsidR="00EF64B9" w:rsidRPr="00E45E6C" w:rsidRDefault="00EF64B9" w:rsidP="00EF64B9">
            <w:pPr>
              <w:rPr>
                <w:sz w:val="24"/>
              </w:rPr>
            </w:pPr>
            <w:r w:rsidRPr="00E45E6C">
              <w:rPr>
                <w:sz w:val="24"/>
              </w:rPr>
              <w:t>balasakthi537@gmail.com</w:t>
            </w:r>
          </w:p>
        </w:tc>
        <w:tc>
          <w:tcPr>
            <w:tcW w:w="504" w:type="dxa"/>
            <w:shd w:val="clear" w:color="auto" w:fill="31521B" w:themeFill="accent2" w:themeFillShade="80"/>
          </w:tcPr>
          <w:p w:rsidR="00EF64B9" w:rsidRPr="00E45E6C" w:rsidRDefault="00EF64B9" w:rsidP="00EF64B9">
            <w:pPr>
              <w:tabs>
                <w:tab w:val="left" w:pos="990"/>
              </w:tabs>
              <w:rPr>
                <w:sz w:val="14"/>
              </w:rPr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sdt>
            <w:sdtPr>
              <w:rPr>
                <w:sz w:val="40"/>
              </w:rPr>
              <w:id w:val="1001553383"/>
              <w:placeholder>
                <w:docPart w:val="AEEAED1E29304F09BC54358A9CB37054"/>
              </w:placeholder>
              <w:temporary/>
              <w:showingPlcHdr/>
              <w15:appearance w15:val="hidden"/>
            </w:sdtPr>
            <w:sdtEndPr/>
            <w:sdtContent>
              <w:p w:rsidR="00EF64B9" w:rsidRPr="00E45E6C" w:rsidRDefault="00EF64B9" w:rsidP="00EF64B9">
                <w:pPr>
                  <w:pStyle w:val="Heading1"/>
                  <w:rPr>
                    <w:b/>
                    <w:sz w:val="40"/>
                  </w:rPr>
                </w:pPr>
                <w:r w:rsidRPr="00E45E6C">
                  <w:rPr>
                    <w:sz w:val="40"/>
                  </w:rPr>
                  <w:t>WORK EXPERIENCE</w:t>
                </w:r>
              </w:p>
            </w:sdtContent>
          </w:sdt>
        </w:tc>
      </w:tr>
      <w:tr w:rsidR="00EF64B9" w:rsidRPr="00E45E6C" w:rsidTr="00EF64B9">
        <w:trPr>
          <w:trHeight w:val="60"/>
        </w:trPr>
        <w:tc>
          <w:tcPr>
            <w:tcW w:w="4421" w:type="dxa"/>
            <w:vMerge/>
            <w:vAlign w:val="bottom"/>
          </w:tcPr>
          <w:p w:rsidR="00EF64B9" w:rsidRPr="00E45E6C" w:rsidRDefault="00EF64B9" w:rsidP="00EF64B9">
            <w:pPr>
              <w:ind w:right="0"/>
              <w:rPr>
                <w:noProof/>
                <w:sz w:val="14"/>
              </w:rPr>
            </w:pPr>
          </w:p>
        </w:tc>
        <w:tc>
          <w:tcPr>
            <w:tcW w:w="504" w:type="dxa"/>
            <w:tcMar>
              <w:left w:w="0" w:type="dxa"/>
              <w:right w:w="0" w:type="dxa"/>
            </w:tcMar>
          </w:tcPr>
          <w:p w:rsidR="00EF64B9" w:rsidRPr="00E45E6C" w:rsidRDefault="00EF64B9" w:rsidP="00EF64B9">
            <w:pPr>
              <w:tabs>
                <w:tab w:val="left" w:pos="990"/>
              </w:tabs>
              <w:rPr>
                <w:sz w:val="14"/>
              </w:rPr>
            </w:pPr>
            <w:r w:rsidRPr="00E45E6C">
              <w:rPr>
                <w:noProof/>
                <w:sz w:val="14"/>
                <w:lang w:eastAsia="en-US"/>
              </w:rPr>
              <mc:AlternateContent>
                <mc:Choice Requires="wps">
                  <w:drawing>
                    <wp:inline distT="0" distB="0" distL="0" distR="0" wp14:anchorId="2C682975" wp14:editId="330B3F7A">
                      <wp:extent cx="227812" cy="311173"/>
                      <wp:effectExtent l="0" t="3810" r="0" b="0"/>
                      <wp:docPr id="6" name="Right Tri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27812" cy="311173"/>
                              </a:xfrm>
                              <a:custGeom>
                                <a:avLst/>
                                <a:gdLst>
                                  <a:gd name="connsiteX0" fmla="*/ 0 w 342900"/>
                                  <a:gd name="connsiteY0" fmla="*/ 342900 h 342900"/>
                                  <a:gd name="connsiteX1" fmla="*/ 0 w 342900"/>
                                  <a:gd name="connsiteY1" fmla="*/ 0 h 342900"/>
                                  <a:gd name="connsiteX2" fmla="*/ 342900 w 342900"/>
                                  <a:gd name="connsiteY2" fmla="*/ 342900 h 342900"/>
                                  <a:gd name="connsiteX3" fmla="*/ 0 w 342900"/>
                                  <a:gd name="connsiteY3" fmla="*/ 342900 h 342900"/>
                                  <a:gd name="connsiteX0" fmla="*/ 0 w 346648"/>
                                  <a:gd name="connsiteY0" fmla="*/ 342900 h 342900"/>
                                  <a:gd name="connsiteX1" fmla="*/ 0 w 346648"/>
                                  <a:gd name="connsiteY1" fmla="*/ 0 h 342900"/>
                                  <a:gd name="connsiteX2" fmla="*/ 346648 w 346648"/>
                                  <a:gd name="connsiteY2" fmla="*/ 108679 h 342900"/>
                                  <a:gd name="connsiteX3" fmla="*/ 0 w 346648"/>
                                  <a:gd name="connsiteY3" fmla="*/ 342900 h 342900"/>
                                  <a:gd name="connsiteX0" fmla="*/ 1207 w 347855"/>
                                  <a:gd name="connsiteY0" fmla="*/ 234221 h 234221"/>
                                  <a:gd name="connsiteX1" fmla="*/ 0 w 347855"/>
                                  <a:gd name="connsiteY1" fmla="*/ 2598 h 234221"/>
                                  <a:gd name="connsiteX2" fmla="*/ 347855 w 347855"/>
                                  <a:gd name="connsiteY2" fmla="*/ 0 h 234221"/>
                                  <a:gd name="connsiteX3" fmla="*/ 1207 w 347855"/>
                                  <a:gd name="connsiteY3" fmla="*/ 234221 h 234221"/>
                                  <a:gd name="connsiteX0" fmla="*/ 1207 w 346895"/>
                                  <a:gd name="connsiteY0" fmla="*/ 231995 h 231995"/>
                                  <a:gd name="connsiteX1" fmla="*/ 0 w 346895"/>
                                  <a:gd name="connsiteY1" fmla="*/ 372 h 231995"/>
                                  <a:gd name="connsiteX2" fmla="*/ 346895 w 346895"/>
                                  <a:gd name="connsiteY2" fmla="*/ 0 h 231995"/>
                                  <a:gd name="connsiteX3" fmla="*/ 1207 w 346895"/>
                                  <a:gd name="connsiteY3" fmla="*/ 231995 h 231995"/>
                                  <a:gd name="connsiteX0" fmla="*/ 2426 w 346895"/>
                                  <a:gd name="connsiteY0" fmla="*/ 347348 h 347348"/>
                                  <a:gd name="connsiteX1" fmla="*/ 0 w 346895"/>
                                  <a:gd name="connsiteY1" fmla="*/ 372 h 347348"/>
                                  <a:gd name="connsiteX2" fmla="*/ 346895 w 346895"/>
                                  <a:gd name="connsiteY2" fmla="*/ 0 h 347348"/>
                                  <a:gd name="connsiteX3" fmla="*/ 2426 w 346895"/>
                                  <a:gd name="connsiteY3" fmla="*/ 347348 h 347348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</a:cxnLst>
                                <a:rect l="l" t="t" r="r" b="b"/>
                                <a:pathLst>
                                  <a:path w="346895" h="347348">
                                    <a:moveTo>
                                      <a:pt x="2426" y="347348"/>
                                    </a:moveTo>
                                    <a:cubicBezTo>
                                      <a:pt x="2024" y="270140"/>
                                      <a:pt x="402" y="77580"/>
                                      <a:pt x="0" y="372"/>
                                    </a:cubicBezTo>
                                    <a:lnTo>
                                      <a:pt x="346895" y="0"/>
                                    </a:lnTo>
                                    <a:lnTo>
                                      <a:pt x="2426" y="34734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F64B9" w:rsidRPr="00AF4EA4" w:rsidRDefault="00EF64B9" w:rsidP="00F56513">
                                  <w:pPr>
                                    <w:jc w:val="center"/>
                                    <w:rPr>
                                      <w:color w:val="455F51" w:themeColor="text2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A0CAEFE" id="_x0000_s1027" style="width:17.95pt;height:24.5pt;rotation:90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346895,3473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" adj="-11796480,,5400" path="m2426,347348c2024,270140,402,77580,,372l346895,,2426,347348xe" fillcolor="#729928 [2404]" stroked="f" strokeweight="1pt">
                      <v:stroke joinstyle="miter"/>
                      <v:formulas/>
                      <v:path arrowok="t" o:connecttype="custom" o:connectlocs="1593,311173;0,333;227812,0;1593,311173" o:connectangles="0,0,0,0" textboxrect="0,0,346895,347348"/>
                      <v:textbox>
                        <w:txbxContent>
                          <w:p w:rsidR="00EF64B9" w:rsidRPr="00AF4EA4" w:rsidRDefault="00EF64B9" w:rsidP="00F56513">
                            <w:pPr>
                              <w:jc w:val="center"/>
                              <w:rPr>
                                <w:color w:val="455F51" w:themeColor="text2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618" w:type="dxa"/>
          </w:tcPr>
          <w:p w:rsidR="00EF64B9" w:rsidRPr="00E45E6C" w:rsidRDefault="00EF64B9" w:rsidP="00EF64B9">
            <w:pPr>
              <w:rPr>
                <w:b/>
                <w:sz w:val="20"/>
              </w:rPr>
            </w:pPr>
          </w:p>
          <w:p w:rsidR="00EF64B9" w:rsidRPr="00E45E6C" w:rsidRDefault="00EF64B9" w:rsidP="00EF64B9">
            <w:pPr>
              <w:rPr>
                <w:b/>
                <w:sz w:val="20"/>
              </w:rPr>
            </w:pPr>
          </w:p>
          <w:p w:rsidR="00EF64B9" w:rsidRPr="00E45E6C" w:rsidRDefault="00EF64B9" w:rsidP="00EF64B9">
            <w:pPr>
              <w:rPr>
                <w:bCs/>
                <w:sz w:val="28"/>
              </w:rPr>
            </w:pPr>
            <w:r w:rsidRPr="00E45E6C">
              <w:rPr>
                <w:b/>
                <w:sz w:val="28"/>
              </w:rPr>
              <w:t xml:space="preserve">Angel computer center </w:t>
            </w:r>
            <w:r w:rsidRPr="00E45E6C">
              <w:rPr>
                <w:sz w:val="28"/>
              </w:rPr>
              <w:t xml:space="preserve"> </w:t>
            </w:r>
            <w:r w:rsidRPr="00E45E6C">
              <w:rPr>
                <w:b/>
                <w:sz w:val="28"/>
              </w:rPr>
              <w:t>[Trainer &amp; Online Worker ]</w:t>
            </w:r>
          </w:p>
          <w:p w:rsidR="00EF64B9" w:rsidRPr="00E45E6C" w:rsidRDefault="00EF64B9" w:rsidP="00EF64B9">
            <w:pPr>
              <w:rPr>
                <w:sz w:val="28"/>
              </w:rPr>
            </w:pPr>
            <w:r w:rsidRPr="00E45E6C">
              <w:rPr>
                <w:sz w:val="28"/>
              </w:rPr>
              <w:t>2023–2024</w:t>
            </w:r>
          </w:p>
          <w:p w:rsidR="00EF64B9" w:rsidRPr="00E45E6C" w:rsidRDefault="00EF64B9" w:rsidP="00EF64B9">
            <w:pPr>
              <w:rPr>
                <w:sz w:val="28"/>
              </w:rPr>
            </w:pPr>
          </w:p>
          <w:p w:rsidR="00EF64B9" w:rsidRPr="00E45E6C" w:rsidRDefault="00EF64B9" w:rsidP="00EF64B9">
            <w:pPr>
              <w:rPr>
                <w:sz w:val="28"/>
              </w:rPr>
            </w:pPr>
            <w:r w:rsidRPr="00E45E6C">
              <w:rPr>
                <w:sz w:val="28"/>
              </w:rPr>
              <w:t xml:space="preserve">I almost completed 1 year of my job I learned many things through my job experience. </w:t>
            </w:r>
          </w:p>
          <w:p w:rsidR="00EF64B9" w:rsidRPr="00E45E6C" w:rsidRDefault="00EF64B9" w:rsidP="00EF64B9">
            <w:pPr>
              <w:rPr>
                <w:sz w:val="28"/>
              </w:rPr>
            </w:pPr>
          </w:p>
          <w:p w:rsidR="00EF64B9" w:rsidRPr="00E45E6C" w:rsidRDefault="00EF64B9" w:rsidP="00EF64B9">
            <w:pPr>
              <w:rPr>
                <w:b/>
                <w:sz w:val="28"/>
              </w:rPr>
            </w:pPr>
          </w:p>
          <w:p w:rsidR="00EF64B9" w:rsidRPr="00E45E6C" w:rsidRDefault="00EF64B9" w:rsidP="00EF64B9">
            <w:pPr>
              <w:rPr>
                <w:sz w:val="28"/>
              </w:rPr>
            </w:pPr>
            <w:r w:rsidRPr="00E45E6C">
              <w:rPr>
                <w:b/>
                <w:sz w:val="28"/>
              </w:rPr>
              <w:t xml:space="preserve">Anyhow I am fresher to company related jobs </w:t>
            </w:r>
            <w:r w:rsidRPr="00E45E6C">
              <w:rPr>
                <w:sz w:val="28"/>
              </w:rPr>
              <w:t xml:space="preserve"> </w:t>
            </w:r>
          </w:p>
          <w:p w:rsidR="00EF64B9" w:rsidRPr="00E45E6C" w:rsidRDefault="00EF64B9" w:rsidP="00EF64B9">
            <w:pPr>
              <w:rPr>
                <w:sz w:val="20"/>
              </w:rPr>
            </w:pPr>
          </w:p>
          <w:p w:rsidR="00EF64B9" w:rsidRPr="00E45E6C" w:rsidRDefault="00EF64B9" w:rsidP="00EF64B9">
            <w:pPr>
              <w:rPr>
                <w:sz w:val="20"/>
              </w:rPr>
            </w:pPr>
          </w:p>
        </w:tc>
      </w:tr>
      <w:tr w:rsidR="00EF64B9" w:rsidRPr="00E45E6C" w:rsidTr="00EF64B9">
        <w:trPr>
          <w:trHeight w:val="60"/>
        </w:trPr>
        <w:tc>
          <w:tcPr>
            <w:tcW w:w="4421" w:type="dxa"/>
            <w:vMerge/>
            <w:vAlign w:val="bottom"/>
          </w:tcPr>
          <w:p w:rsidR="00EF64B9" w:rsidRPr="00E45E6C" w:rsidRDefault="00EF64B9" w:rsidP="00EF64B9">
            <w:pPr>
              <w:ind w:right="0"/>
              <w:rPr>
                <w:noProof/>
                <w:sz w:val="14"/>
              </w:rPr>
            </w:pPr>
          </w:p>
        </w:tc>
        <w:tc>
          <w:tcPr>
            <w:tcW w:w="504" w:type="dxa"/>
            <w:shd w:val="clear" w:color="auto" w:fill="31521B" w:themeFill="accent2" w:themeFillShade="80"/>
          </w:tcPr>
          <w:p w:rsidR="00EF64B9" w:rsidRPr="00E45E6C" w:rsidRDefault="00EF64B9" w:rsidP="00EF64B9">
            <w:pPr>
              <w:tabs>
                <w:tab w:val="left" w:pos="990"/>
              </w:tabs>
              <w:rPr>
                <w:sz w:val="14"/>
              </w:rPr>
            </w:pPr>
          </w:p>
        </w:tc>
        <w:tc>
          <w:tcPr>
            <w:tcW w:w="6618" w:type="dxa"/>
            <w:shd w:val="clear" w:color="auto" w:fill="31521B" w:themeFill="accent2" w:themeFillShade="80"/>
            <w:vAlign w:val="center"/>
          </w:tcPr>
          <w:sdt>
            <w:sdtPr>
              <w:rPr>
                <w:sz w:val="40"/>
              </w:rPr>
              <w:id w:val="1669594239"/>
              <w:placeholder>
                <w:docPart w:val="CE3F3B9188814ECC8BBE539E1E81F53F"/>
              </w:placeholder>
              <w:temporary/>
              <w:showingPlcHdr/>
              <w15:appearance w15:val="hidden"/>
            </w:sdtPr>
            <w:sdtEndPr/>
            <w:sdtContent>
              <w:p w:rsidR="00EF64B9" w:rsidRPr="00E45E6C" w:rsidRDefault="00EF64B9" w:rsidP="00EF64B9">
                <w:pPr>
                  <w:pStyle w:val="Heading1"/>
                  <w:rPr>
                    <w:b/>
                    <w:sz w:val="40"/>
                  </w:rPr>
                </w:pPr>
                <w:r w:rsidRPr="00E45E6C">
                  <w:rPr>
                    <w:rStyle w:val="Heading2Char"/>
                    <w:b w:val="0"/>
                    <w:bCs w:val="0"/>
                    <w:caps/>
                    <w:sz w:val="40"/>
                    <w:szCs w:val="32"/>
                  </w:rPr>
                  <w:t>SKILLS</w:t>
                </w:r>
              </w:p>
            </w:sdtContent>
          </w:sdt>
        </w:tc>
      </w:tr>
      <w:tr w:rsidR="00EF64B9" w:rsidRPr="00E45E6C" w:rsidTr="00EF64B9">
        <w:trPr>
          <w:trHeight w:val="2160"/>
        </w:trPr>
        <w:tc>
          <w:tcPr>
            <w:tcW w:w="4421" w:type="dxa"/>
            <w:vMerge/>
            <w:tcBorders>
              <w:bottom w:val="nil"/>
            </w:tcBorders>
            <w:vAlign w:val="bottom"/>
          </w:tcPr>
          <w:p w:rsidR="00EF64B9" w:rsidRPr="00E45E6C" w:rsidRDefault="00EF64B9" w:rsidP="00EF64B9">
            <w:pPr>
              <w:ind w:right="0"/>
              <w:rPr>
                <w:noProof/>
                <w:sz w:val="14"/>
              </w:rPr>
            </w:pPr>
          </w:p>
        </w:tc>
        <w:tc>
          <w:tcPr>
            <w:tcW w:w="504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EF64B9" w:rsidRPr="00E45E6C" w:rsidRDefault="00EF64B9" w:rsidP="00EF64B9">
            <w:pPr>
              <w:tabs>
                <w:tab w:val="left" w:pos="990"/>
              </w:tabs>
              <w:rPr>
                <w:sz w:val="14"/>
              </w:rPr>
            </w:pPr>
          </w:p>
        </w:tc>
        <w:tc>
          <w:tcPr>
            <w:tcW w:w="6618" w:type="dxa"/>
            <w:tcBorders>
              <w:bottom w:val="nil"/>
            </w:tcBorders>
            <w:vAlign w:val="bottom"/>
          </w:tcPr>
          <w:p w:rsidR="00EF64B9" w:rsidRPr="00E45E6C" w:rsidRDefault="00EF64B9" w:rsidP="00EF64B9">
            <w:pPr>
              <w:rPr>
                <w:b/>
                <w:sz w:val="26"/>
              </w:rPr>
            </w:pPr>
          </w:p>
          <w:p w:rsidR="00EF64B9" w:rsidRPr="00E45E6C" w:rsidRDefault="00EF64B9" w:rsidP="00EF64B9">
            <w:pPr>
              <w:rPr>
                <w:b/>
                <w:sz w:val="26"/>
              </w:rPr>
            </w:pPr>
          </w:p>
          <w:p w:rsidR="00EF64B9" w:rsidRPr="00E45E6C" w:rsidRDefault="00EF64B9" w:rsidP="00EF64B9">
            <w:pPr>
              <w:rPr>
                <w:b/>
                <w:sz w:val="26"/>
              </w:rPr>
            </w:pPr>
            <w:r w:rsidRPr="00E45E6C">
              <w:rPr>
                <w:b/>
                <w:sz w:val="26"/>
              </w:rPr>
              <w:t>Fast leaner</w:t>
            </w:r>
          </w:p>
          <w:p w:rsidR="00EF64B9" w:rsidRPr="00E45E6C" w:rsidRDefault="00EF64B9" w:rsidP="00EF64B9">
            <w:pPr>
              <w:rPr>
                <w:b/>
                <w:sz w:val="26"/>
              </w:rPr>
            </w:pPr>
            <w:r w:rsidRPr="00E45E6C">
              <w:rPr>
                <w:b/>
                <w:sz w:val="26"/>
              </w:rPr>
              <w:t>Adaptability</w:t>
            </w:r>
          </w:p>
          <w:p w:rsidR="00EF64B9" w:rsidRPr="00E45E6C" w:rsidRDefault="00EF64B9" w:rsidP="00EF64B9">
            <w:pPr>
              <w:rPr>
                <w:b/>
                <w:sz w:val="26"/>
              </w:rPr>
            </w:pPr>
            <w:r w:rsidRPr="00E45E6C">
              <w:rPr>
                <w:b/>
                <w:sz w:val="26"/>
              </w:rPr>
              <w:t>Hard working</w:t>
            </w:r>
          </w:p>
          <w:p w:rsidR="00EF64B9" w:rsidRPr="00E45E6C" w:rsidRDefault="00EF64B9" w:rsidP="00EF64B9">
            <w:pPr>
              <w:rPr>
                <w:b/>
                <w:sz w:val="26"/>
              </w:rPr>
            </w:pPr>
            <w:r w:rsidRPr="00E45E6C">
              <w:rPr>
                <w:b/>
                <w:sz w:val="26"/>
              </w:rPr>
              <w:t>Eager to learn about new things</w:t>
            </w:r>
          </w:p>
          <w:p w:rsidR="00EF64B9" w:rsidRPr="00E45E6C" w:rsidRDefault="00EF64B9" w:rsidP="00EF64B9">
            <w:pPr>
              <w:rPr>
                <w:b/>
                <w:sz w:val="26"/>
              </w:rPr>
            </w:pPr>
            <w:r w:rsidRPr="00E45E6C">
              <w:rPr>
                <w:b/>
                <w:sz w:val="26"/>
              </w:rPr>
              <w:t>Communication</w:t>
            </w:r>
          </w:p>
          <w:p w:rsidR="00EF64B9" w:rsidRPr="00E45E6C" w:rsidRDefault="00EF64B9" w:rsidP="00EF64B9">
            <w:pPr>
              <w:rPr>
                <w:b/>
                <w:sz w:val="26"/>
              </w:rPr>
            </w:pPr>
            <w:r w:rsidRPr="00E45E6C">
              <w:rPr>
                <w:b/>
                <w:sz w:val="26"/>
              </w:rPr>
              <w:t>Teamwork</w:t>
            </w:r>
          </w:p>
          <w:p w:rsidR="00EF64B9" w:rsidRPr="00E45E6C" w:rsidRDefault="00EF64B9" w:rsidP="00EF64B9">
            <w:pPr>
              <w:rPr>
                <w:b/>
                <w:sz w:val="26"/>
              </w:rPr>
            </w:pPr>
            <w:r w:rsidRPr="00E45E6C">
              <w:rPr>
                <w:b/>
                <w:sz w:val="26"/>
              </w:rPr>
              <w:t>problem-solving </w:t>
            </w:r>
          </w:p>
        </w:tc>
      </w:tr>
    </w:tbl>
    <w:p w:rsidR="00153B84" w:rsidRPr="00E45E6C" w:rsidRDefault="00153B84" w:rsidP="005D47DE">
      <w:pPr>
        <w:rPr>
          <w:sz w:val="14"/>
        </w:rPr>
      </w:pPr>
    </w:p>
    <w:sectPr w:rsidR="00153B84" w:rsidRPr="00E45E6C" w:rsidSect="00F56513">
      <w:headerReference w:type="default" r:id="rId12"/>
      <w:pgSz w:w="12240" w:h="15840"/>
      <w:pgMar w:top="360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B4F" w:rsidRDefault="00755B4F" w:rsidP="00C51CF5">
      <w:r>
        <w:separator/>
      </w:r>
    </w:p>
  </w:endnote>
  <w:endnote w:type="continuationSeparator" w:id="0">
    <w:p w:rsidR="00755B4F" w:rsidRDefault="00755B4F" w:rsidP="00C5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B4F" w:rsidRDefault="00755B4F" w:rsidP="00C51CF5">
      <w:r>
        <w:separator/>
      </w:r>
    </w:p>
  </w:footnote>
  <w:footnote w:type="continuationSeparator" w:id="0">
    <w:p w:rsidR="00755B4F" w:rsidRDefault="00755B4F" w:rsidP="00C51C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1CF5" w:rsidRDefault="00F56513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228600</wp:posOffset>
              </wp:positionH>
              <wp:positionV relativeFrom="page">
                <wp:align>center</wp:align>
              </wp:positionV>
              <wp:extent cx="3005070" cy="9467090"/>
              <wp:effectExtent l="0" t="0" r="0" b="3175"/>
              <wp:wrapNone/>
              <wp:docPr id="4" name="Manual Input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05070" cy="9467090"/>
                      </a:xfrm>
                      <a:prstGeom prst="flowChartManualInput">
                        <a:avLst/>
                      </a:prstGeom>
                      <a:solidFill>
                        <a:schemeClr val="accent1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40500</wp14:pctWidth>
              </wp14:sizeRelH>
              <wp14:sizeRelV relativeFrom="page">
                <wp14:pctHeight>94100</wp14:pctHeight>
              </wp14:sizeRelV>
            </wp:anchor>
          </w:drawing>
        </mc:Choice>
        <mc:Fallback>
          <w:pict>
            <v:shapetype w14:anchorId="32F46140" id="_x0000_t118" coordsize="21600,21600" o:spt="118" path="m,4292l21600,r,21600l,21600xe">
              <v:stroke joinstyle="miter"/>
              <v:path gradientshapeok="t" o:connecttype="custom" o:connectlocs="10800,2146;0,10800;10800,21600;21600,10800" textboxrect="0,4291,21600,21600"/>
            </v:shapetype>
            <v:shape id="Manual Input 4" o:spid="_x0000_s1026" type="#_x0000_t118" style="position:absolute;margin-left:18pt;margin-top:0;width:236.6pt;height:745.45pt;z-index:-251657216;visibility:visible;mso-wrap-style:square;mso-width-percent:405;mso-height-percent:941;mso-wrap-distance-left:9pt;mso-wrap-distance-top:0;mso-wrap-distance-right:9pt;mso-wrap-distance-bottom:0;mso-position-horizontal:absolute;mso-position-horizontal-relative:page;mso-position-vertical:center;mso-position-vertical-relative:page;mso-width-percent:405;mso-height-percent:941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" fillcolor="#eaf4d7 [660]" stroked="f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4AC02A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B94"/>
    <w:rsid w:val="000521EF"/>
    <w:rsid w:val="000A545F"/>
    <w:rsid w:val="000D37D6"/>
    <w:rsid w:val="000F3BEA"/>
    <w:rsid w:val="0010314C"/>
    <w:rsid w:val="0014009D"/>
    <w:rsid w:val="00153B84"/>
    <w:rsid w:val="00173A43"/>
    <w:rsid w:val="00196AAB"/>
    <w:rsid w:val="001A4D1A"/>
    <w:rsid w:val="001B09D8"/>
    <w:rsid w:val="001B0B3D"/>
    <w:rsid w:val="00295201"/>
    <w:rsid w:val="003B0DB8"/>
    <w:rsid w:val="00431999"/>
    <w:rsid w:val="00443E2D"/>
    <w:rsid w:val="004669AA"/>
    <w:rsid w:val="004B20DD"/>
    <w:rsid w:val="00551637"/>
    <w:rsid w:val="00572086"/>
    <w:rsid w:val="00597871"/>
    <w:rsid w:val="005D3205"/>
    <w:rsid w:val="005D47DE"/>
    <w:rsid w:val="005E67AA"/>
    <w:rsid w:val="005F364E"/>
    <w:rsid w:val="0062123A"/>
    <w:rsid w:val="00632D74"/>
    <w:rsid w:val="00635EF0"/>
    <w:rsid w:val="00646E75"/>
    <w:rsid w:val="00663587"/>
    <w:rsid w:val="006B46AF"/>
    <w:rsid w:val="006D409C"/>
    <w:rsid w:val="007061DC"/>
    <w:rsid w:val="00755B4F"/>
    <w:rsid w:val="00774B94"/>
    <w:rsid w:val="00776643"/>
    <w:rsid w:val="00797579"/>
    <w:rsid w:val="007D0F5B"/>
    <w:rsid w:val="00882E29"/>
    <w:rsid w:val="008F290E"/>
    <w:rsid w:val="00942045"/>
    <w:rsid w:val="00943B3F"/>
    <w:rsid w:val="00950D40"/>
    <w:rsid w:val="00964B9F"/>
    <w:rsid w:val="009F215D"/>
    <w:rsid w:val="00A11139"/>
    <w:rsid w:val="00A73BCA"/>
    <w:rsid w:val="00A75FCE"/>
    <w:rsid w:val="00AA5F70"/>
    <w:rsid w:val="00AC5509"/>
    <w:rsid w:val="00AE07DB"/>
    <w:rsid w:val="00AF4EA4"/>
    <w:rsid w:val="00B0669D"/>
    <w:rsid w:val="00B90CEF"/>
    <w:rsid w:val="00B95D4D"/>
    <w:rsid w:val="00BD750E"/>
    <w:rsid w:val="00C51CF5"/>
    <w:rsid w:val="00C93D20"/>
    <w:rsid w:val="00CA407F"/>
    <w:rsid w:val="00CA42E5"/>
    <w:rsid w:val="00D00A30"/>
    <w:rsid w:val="00D20C60"/>
    <w:rsid w:val="00D8438A"/>
    <w:rsid w:val="00DC71AE"/>
    <w:rsid w:val="00E45E6C"/>
    <w:rsid w:val="00E55D74"/>
    <w:rsid w:val="00E774C3"/>
    <w:rsid w:val="00E8541C"/>
    <w:rsid w:val="00EF64B9"/>
    <w:rsid w:val="00F56513"/>
    <w:rsid w:val="00FC5CD1"/>
    <w:rsid w:val="00FD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086"/>
    <w:pPr>
      <w:ind w:right="360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43E2D"/>
    <w:pPr>
      <w:keepNext/>
      <w:keepLines/>
      <w:pBdr>
        <w:bottom w:val="single" w:sz="8" w:space="1" w:color="99CB38" w:themeColor="accent1"/>
      </w:pBd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C51C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C661A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E2D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3E2D"/>
    <w:pPr>
      <w:spacing w:after="30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3E2D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086"/>
    <w:rPr>
      <w:rFonts w:asciiTheme="majorHAnsi" w:eastAsiaTheme="majorEastAsia" w:hAnsiTheme="majorHAnsi" w:cstheme="majorBidi"/>
      <w:color w:val="4C661A" w:themeColor="accent1" w:themeShade="7F"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E2D"/>
    <w:pPr>
      <w:spacing w:after="36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443E2D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">
    <w:name w:val="Unresolved Mention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443E2D"/>
  </w:style>
  <w:style w:type="paragraph" w:customStyle="1" w:styleId="ContactDetails">
    <w:name w:val="Contact Details"/>
    <w:basedOn w:val="Normal"/>
    <w:qFormat/>
    <w:rsid w:val="00443E2D"/>
  </w:style>
  <w:style w:type="character" w:customStyle="1" w:styleId="uv3um">
    <w:name w:val="uv3um"/>
    <w:basedOn w:val="DefaultParagraphFont"/>
    <w:rsid w:val="00EF64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ubis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B17E04E60842A086F8957AC0ACC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3C643-6B7B-4617-A90F-E3039C5D899E}"/>
      </w:docPartPr>
      <w:docPartBody>
        <w:p w:rsidR="00D612BB" w:rsidRDefault="0077613A">
          <w:pPr>
            <w:pStyle w:val="CCB17E04E60842A086F8957AC0ACCF78"/>
          </w:pPr>
          <w:r w:rsidRPr="00036450">
            <w:t>EDUCATION</w:t>
          </w:r>
        </w:p>
      </w:docPartBody>
    </w:docPart>
    <w:docPart>
      <w:docPartPr>
        <w:name w:val="8CEE62A56A394F3880F05B70D504BB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BFE89-C446-4F90-915C-12FB84864121}"/>
      </w:docPartPr>
      <w:docPartBody>
        <w:p w:rsidR="00D612BB" w:rsidRDefault="00A35CC1" w:rsidP="00A35CC1">
          <w:pPr>
            <w:pStyle w:val="8CEE62A56A394F3880F05B70D504BB90"/>
          </w:pPr>
          <w:r w:rsidRPr="005D47DE">
            <w:t>Profile</w:t>
          </w:r>
        </w:p>
      </w:docPartBody>
    </w:docPart>
    <w:docPart>
      <w:docPartPr>
        <w:name w:val="CD5CA83078EB43759632820258CE2A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0A5CA0-E103-41A8-B6A8-8FB8348AE734}"/>
      </w:docPartPr>
      <w:docPartBody>
        <w:p w:rsidR="00D612BB" w:rsidRDefault="00A35CC1" w:rsidP="00A35CC1">
          <w:pPr>
            <w:pStyle w:val="CD5CA83078EB43759632820258CE2AFA"/>
          </w:pPr>
          <w:r w:rsidRPr="005D47DE">
            <w:rPr>
              <w:rStyle w:val="Heading2Char"/>
            </w:rPr>
            <w:t>CONTACT</w:t>
          </w:r>
        </w:p>
      </w:docPartBody>
    </w:docPart>
    <w:docPart>
      <w:docPartPr>
        <w:name w:val="E646D9251C894101AC30FF078E3AFE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614D62-7C79-4866-A1BD-26421CFEBAD5}"/>
      </w:docPartPr>
      <w:docPartBody>
        <w:p w:rsidR="00D612BB" w:rsidRDefault="00A35CC1" w:rsidP="00A35CC1">
          <w:pPr>
            <w:pStyle w:val="E646D9251C894101AC30FF078E3AFE2C"/>
          </w:pPr>
          <w:r w:rsidRPr="004D3011">
            <w:t>PHONE:</w:t>
          </w:r>
        </w:p>
      </w:docPartBody>
    </w:docPart>
    <w:docPart>
      <w:docPartPr>
        <w:name w:val="6E50843609A14276ADA6AD97F30ECF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DEB865-3EAB-4FCC-82A9-71E73901605D}"/>
      </w:docPartPr>
      <w:docPartBody>
        <w:p w:rsidR="00D612BB" w:rsidRDefault="00A35CC1" w:rsidP="00A35CC1">
          <w:pPr>
            <w:pStyle w:val="6E50843609A14276ADA6AD97F30ECFED"/>
          </w:pPr>
          <w:r w:rsidRPr="004D3011">
            <w:t>EMAIL:</w:t>
          </w:r>
        </w:p>
      </w:docPartBody>
    </w:docPart>
    <w:docPart>
      <w:docPartPr>
        <w:name w:val="AEEAED1E29304F09BC54358A9CB370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9E478-8F0B-4D89-BE19-D9BC28D5DB96}"/>
      </w:docPartPr>
      <w:docPartBody>
        <w:p w:rsidR="00D612BB" w:rsidRDefault="00A35CC1" w:rsidP="00A35CC1">
          <w:pPr>
            <w:pStyle w:val="AEEAED1E29304F09BC54358A9CB37054"/>
          </w:pPr>
          <w:r w:rsidRPr="00036450">
            <w:t>WORK EXPERIENCE</w:t>
          </w:r>
        </w:p>
      </w:docPartBody>
    </w:docPart>
    <w:docPart>
      <w:docPartPr>
        <w:name w:val="CE3F3B9188814ECC8BBE539E1E81F5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694927-19F7-4979-8D40-30EFE8EF3B1F}"/>
      </w:docPartPr>
      <w:docPartBody>
        <w:p w:rsidR="00D612BB" w:rsidRDefault="00A35CC1" w:rsidP="00A35CC1">
          <w:pPr>
            <w:pStyle w:val="CE3F3B9188814ECC8BBE539E1E81F53F"/>
          </w:pPr>
          <w:r w:rsidRPr="00776643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altName w:val="MS Gothic"/>
    <w:charset w:val="80"/>
    <w:family w:val="modern"/>
    <w:pitch w:val="fixed"/>
    <w:sig w:usb0="00000000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CC1"/>
    <w:rsid w:val="002A66E4"/>
    <w:rsid w:val="003008B4"/>
    <w:rsid w:val="003212D9"/>
    <w:rsid w:val="00610580"/>
    <w:rsid w:val="0077613A"/>
    <w:rsid w:val="00A35CC1"/>
    <w:rsid w:val="00D612BB"/>
    <w:rsid w:val="00DD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A35CC1"/>
    <w:pPr>
      <w:keepNext/>
      <w:keepLines/>
      <w:pBdr>
        <w:bottom w:val="single" w:sz="8" w:space="1" w:color="5B9BD5" w:themeColor="accent1"/>
      </w:pBdr>
      <w:spacing w:before="200" w:after="0" w:line="276" w:lineRule="auto"/>
      <w:ind w:right="360"/>
      <w:outlineLvl w:val="1"/>
    </w:pPr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B17E04E60842A086F8957AC0ACCF78">
    <w:name w:val="CCB17E04E60842A086F8957AC0ACCF78"/>
  </w:style>
  <w:style w:type="paragraph" w:customStyle="1" w:styleId="1A5E509132A64546B684AEF96901056E">
    <w:name w:val="1A5E509132A64546B684AEF96901056E"/>
  </w:style>
  <w:style w:type="paragraph" w:customStyle="1" w:styleId="EBBD92CC279C482ABE4854C521DFCF80">
    <w:name w:val="EBBD92CC279C482ABE4854C521DFCF80"/>
  </w:style>
  <w:style w:type="paragraph" w:customStyle="1" w:styleId="8A02797CD8264D59870E2B3DFC50D181">
    <w:name w:val="8A02797CD8264D59870E2B3DFC50D181"/>
  </w:style>
  <w:style w:type="paragraph" w:customStyle="1" w:styleId="BADE12747DC640FDA502D64B8F3CDC0C">
    <w:name w:val="BADE12747DC640FDA502D64B8F3CDC0C"/>
  </w:style>
  <w:style w:type="paragraph" w:customStyle="1" w:styleId="5F8DF918488E4D8AAFA4CC0C9F152449">
    <w:name w:val="5F8DF918488E4D8AAFA4CC0C9F152449"/>
  </w:style>
  <w:style w:type="paragraph" w:customStyle="1" w:styleId="40B844FC8C6745BF9C9CE241FA0CBF90">
    <w:name w:val="40B844FC8C6745BF9C9CE241FA0CBF90"/>
  </w:style>
  <w:style w:type="paragraph" w:customStyle="1" w:styleId="3862580712C543ED812D471F6D28B9AA">
    <w:name w:val="3862580712C543ED812D471F6D28B9AA"/>
  </w:style>
  <w:style w:type="paragraph" w:customStyle="1" w:styleId="4D4A5A2DDBAB4CE2AA10131439E21303">
    <w:name w:val="4D4A5A2DDBAB4CE2AA10131439E21303"/>
  </w:style>
  <w:style w:type="paragraph" w:customStyle="1" w:styleId="F52F241F5BDE4197B487E9F043D1E164">
    <w:name w:val="F52F241F5BDE4197B487E9F043D1E164"/>
  </w:style>
  <w:style w:type="paragraph" w:customStyle="1" w:styleId="F2E3CF95B7784DC2867B831D0A6FF047">
    <w:name w:val="F2E3CF95B7784DC2867B831D0A6FF047"/>
  </w:style>
  <w:style w:type="paragraph" w:customStyle="1" w:styleId="EF01ACC257E64E31809B9DFD94EBFE9E">
    <w:name w:val="EF01ACC257E64E31809B9DFD94EBFE9E"/>
  </w:style>
  <w:style w:type="character" w:customStyle="1" w:styleId="Heading2Char">
    <w:name w:val="Heading 2 Char"/>
    <w:basedOn w:val="DefaultParagraphFont"/>
    <w:link w:val="Heading2"/>
    <w:uiPriority w:val="9"/>
    <w:rsid w:val="00A35CC1"/>
    <w:rPr>
      <w:rFonts w:asciiTheme="majorHAnsi" w:eastAsiaTheme="majorEastAsia" w:hAnsiTheme="majorHAnsi" w:cstheme="majorBidi"/>
      <w:b/>
      <w:bCs/>
      <w:caps/>
      <w:color w:val="FFFFFF" w:themeColor="background1"/>
      <w:sz w:val="26"/>
      <w:szCs w:val="26"/>
      <w:lang w:eastAsia="ja-JP"/>
    </w:rPr>
  </w:style>
  <w:style w:type="paragraph" w:customStyle="1" w:styleId="3FC7DACF393940D39232E78FC0E1EBB0">
    <w:name w:val="3FC7DACF393940D39232E78FC0E1EBB0"/>
  </w:style>
  <w:style w:type="paragraph" w:customStyle="1" w:styleId="9A861B2753A44855B8A1C011BCEAF770">
    <w:name w:val="9A861B2753A44855B8A1C011BCEAF770"/>
  </w:style>
  <w:style w:type="paragraph" w:customStyle="1" w:styleId="0C5E7CF7003E450BA10A7A439C6CCB24">
    <w:name w:val="0C5E7CF7003E450BA10A7A439C6CCB24"/>
  </w:style>
  <w:style w:type="paragraph" w:customStyle="1" w:styleId="DF58AE141F274906AA26FD2E05607E22">
    <w:name w:val="DF58AE141F274906AA26FD2E05607E22"/>
  </w:style>
  <w:style w:type="paragraph" w:customStyle="1" w:styleId="C9B2A51F609D43AD84E2A9E7978DF9E1">
    <w:name w:val="C9B2A51F609D43AD84E2A9E7978DF9E1"/>
  </w:style>
  <w:style w:type="paragraph" w:customStyle="1" w:styleId="09E18BB834754484946B34D81CFD3F0F">
    <w:name w:val="09E18BB834754484946B34D81CFD3F0F"/>
  </w:style>
  <w:style w:type="character" w:styleId="Hyperlink">
    <w:name w:val="Hyperlink"/>
    <w:basedOn w:val="DefaultParagraphFont"/>
    <w:uiPriority w:val="99"/>
    <w:unhideWhenUsed/>
    <w:rPr>
      <w:color w:val="ED7D31" w:themeColor="accent2"/>
      <w:u w:val="single"/>
    </w:rPr>
  </w:style>
  <w:style w:type="paragraph" w:customStyle="1" w:styleId="75D20A8BE4F14370AB7FF3DFA62AFCF6">
    <w:name w:val="75D20A8BE4F14370AB7FF3DFA62AFCF6"/>
  </w:style>
  <w:style w:type="paragraph" w:customStyle="1" w:styleId="F8368A5681F74D8486A9251296301018">
    <w:name w:val="F8368A5681F74D8486A9251296301018"/>
  </w:style>
  <w:style w:type="paragraph" w:customStyle="1" w:styleId="70054579DEF345D6B881000BEF0F4192">
    <w:name w:val="70054579DEF345D6B881000BEF0F4192"/>
  </w:style>
  <w:style w:type="paragraph" w:customStyle="1" w:styleId="ADB24A5152D14092B87CC4E85C0D796D">
    <w:name w:val="ADB24A5152D14092B87CC4E85C0D796D"/>
  </w:style>
  <w:style w:type="paragraph" w:customStyle="1" w:styleId="00B79A37DFB141B2B1C42E946CCA328C">
    <w:name w:val="00B79A37DFB141B2B1C42E946CCA328C"/>
  </w:style>
  <w:style w:type="paragraph" w:customStyle="1" w:styleId="31609530D93142A2AD457DC641E5E8FA">
    <w:name w:val="31609530D93142A2AD457DC641E5E8FA"/>
  </w:style>
  <w:style w:type="paragraph" w:customStyle="1" w:styleId="536DD14C6CF84C8D96F5195025F439E3">
    <w:name w:val="536DD14C6CF84C8D96F5195025F439E3"/>
  </w:style>
  <w:style w:type="paragraph" w:customStyle="1" w:styleId="435458F9CCE8464AAFC6B7ED118357DE">
    <w:name w:val="435458F9CCE8464AAFC6B7ED118357DE"/>
  </w:style>
  <w:style w:type="paragraph" w:customStyle="1" w:styleId="1EA1244BD1F24BFCBAD41E20BE642DEA">
    <w:name w:val="1EA1244BD1F24BFCBAD41E20BE642DEA"/>
  </w:style>
  <w:style w:type="paragraph" w:customStyle="1" w:styleId="F87C644E558842388A7DCD8A76914FBB">
    <w:name w:val="F87C644E558842388A7DCD8A76914FBB"/>
  </w:style>
  <w:style w:type="paragraph" w:customStyle="1" w:styleId="7A67074CE8B14935973DEAE8DA9663EF">
    <w:name w:val="7A67074CE8B14935973DEAE8DA9663EF"/>
  </w:style>
  <w:style w:type="paragraph" w:customStyle="1" w:styleId="85FD2DD0B70B4F418C80C02438E559FD">
    <w:name w:val="85FD2DD0B70B4F418C80C02438E559FD"/>
  </w:style>
  <w:style w:type="paragraph" w:customStyle="1" w:styleId="046CF143B5E04DA99732F1A1AF0142C9">
    <w:name w:val="046CF143B5E04DA99732F1A1AF0142C9"/>
  </w:style>
  <w:style w:type="paragraph" w:customStyle="1" w:styleId="303D832675F7408C8E6F26F89E47123E">
    <w:name w:val="303D832675F7408C8E6F26F89E47123E"/>
  </w:style>
  <w:style w:type="paragraph" w:customStyle="1" w:styleId="19BB9997DC4A48088567819BE3AD4B3C">
    <w:name w:val="19BB9997DC4A48088567819BE3AD4B3C"/>
  </w:style>
  <w:style w:type="paragraph" w:customStyle="1" w:styleId="720DC9F4574A4D07AA5729DE9FA5A0AF">
    <w:name w:val="720DC9F4574A4D07AA5729DE9FA5A0AF"/>
  </w:style>
  <w:style w:type="paragraph" w:customStyle="1" w:styleId="E43B38408C694418941977BCFD777C5B">
    <w:name w:val="E43B38408C694418941977BCFD777C5B"/>
  </w:style>
  <w:style w:type="paragraph" w:customStyle="1" w:styleId="18C4CC838E17445F82A501DC74D11506">
    <w:name w:val="18C4CC838E17445F82A501DC74D11506"/>
  </w:style>
  <w:style w:type="paragraph" w:customStyle="1" w:styleId="1B0ED0F72F3945728D44EEC83619C30A">
    <w:name w:val="1B0ED0F72F3945728D44EEC83619C30A"/>
  </w:style>
  <w:style w:type="paragraph" w:customStyle="1" w:styleId="AE8C90241FF243E2B1B3DF50FC0FC3FB">
    <w:name w:val="AE8C90241FF243E2B1B3DF50FC0FC3FB"/>
  </w:style>
  <w:style w:type="paragraph" w:customStyle="1" w:styleId="EBCF9D7124F9421AA4B880AA95EAC1E0">
    <w:name w:val="EBCF9D7124F9421AA4B880AA95EAC1E0"/>
  </w:style>
  <w:style w:type="paragraph" w:customStyle="1" w:styleId="A301D67842D54149B5CD36CE5C78506D">
    <w:name w:val="A301D67842D54149B5CD36CE5C78506D"/>
  </w:style>
  <w:style w:type="paragraph" w:customStyle="1" w:styleId="62A1543142904CA58732A3FB723CB9B6">
    <w:name w:val="62A1543142904CA58732A3FB723CB9B6"/>
  </w:style>
  <w:style w:type="paragraph" w:customStyle="1" w:styleId="8CEE62A56A394F3880F05B70D504BB90">
    <w:name w:val="8CEE62A56A394F3880F05B70D504BB90"/>
    <w:rsid w:val="00A35CC1"/>
  </w:style>
  <w:style w:type="paragraph" w:customStyle="1" w:styleId="CD5CA83078EB43759632820258CE2AFA">
    <w:name w:val="CD5CA83078EB43759632820258CE2AFA"/>
    <w:rsid w:val="00A35CC1"/>
  </w:style>
  <w:style w:type="paragraph" w:customStyle="1" w:styleId="E646D9251C894101AC30FF078E3AFE2C">
    <w:name w:val="E646D9251C894101AC30FF078E3AFE2C"/>
    <w:rsid w:val="00A35CC1"/>
  </w:style>
  <w:style w:type="paragraph" w:customStyle="1" w:styleId="6E50843609A14276ADA6AD97F30ECFED">
    <w:name w:val="6E50843609A14276ADA6AD97F30ECFED"/>
    <w:rsid w:val="00A35CC1"/>
  </w:style>
  <w:style w:type="paragraph" w:customStyle="1" w:styleId="AEEAED1E29304F09BC54358A9CB37054">
    <w:name w:val="AEEAED1E29304F09BC54358A9CB37054"/>
    <w:rsid w:val="00A35CC1"/>
  </w:style>
  <w:style w:type="paragraph" w:customStyle="1" w:styleId="CE3F3B9188814ECC8BBE539E1E81F53F">
    <w:name w:val="CE3F3B9188814ECC8BBE539E1E81F53F"/>
    <w:rsid w:val="00A35CC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2" ma:contentTypeDescription="Create a new document." ma:contentTypeScope="" ma:versionID="cf6cf056b5324d160236e2ac13572175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308e4927137fd5e63b6be1bd7725299e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460C0CD-0EA2-490A-B7DE-ACED37094F6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27A47F-0417-412B-B449-2856C38608B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CAF49CD-81BB-4ED9-A718-D98C8A5DA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Cubist resume.dotx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2025-09-08T14:12:00Z</dcterms:created>
  <dcterms:modified xsi:type="dcterms:W3CDTF">2025-09-08T14:12:00Z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